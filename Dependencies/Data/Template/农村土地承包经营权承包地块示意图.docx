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90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"/>
        <w:gridCol w:w="2127"/>
        <w:gridCol w:w="283"/>
        <w:gridCol w:w="1418"/>
        <w:gridCol w:w="992"/>
        <w:gridCol w:w="1559"/>
        <w:gridCol w:w="1134"/>
        <w:gridCol w:w="2126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907" w:type="dxa"/>
            <w:gridSpan w:val="10"/>
            <w:shd w:val="clear" w:color="auto" w:fill="auto"/>
            <w:noWrap w:val="0"/>
            <w:vAlign w:val="top"/>
          </w:tcPr>
          <w:p>
            <w:pPr>
              <w:spacing w:line="32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黑体" w:eastAsia="黑体" w:cs="黑体"/>
                <w:kern w:val="0"/>
                <w:sz w:val="24"/>
                <w:szCs w:val="24"/>
              </w:rPr>
              <w:t>承包地块示意图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0" w:hRule="exact"/>
        </w:trPr>
        <w:tc>
          <w:tcPr>
            <w:tcW w:w="3828" w:type="dxa"/>
            <w:gridSpan w:val="3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80010</wp:posOffset>
                      </wp:positionV>
                      <wp:extent cx="2270125" cy="2320290"/>
                      <wp:effectExtent l="0" t="0" r="0" b="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0125" cy="2320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bookmarkStart w:id="14" w:name="DYST"/>
                                  <w:bookmarkEnd w:id="14"/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.5pt;margin-top:6.3pt;height:182.7pt;width:178.75pt;z-index:251659264;mso-width-relative:page;mso-height-relative:page;" filled="f" stroked="f" coordsize="21600,21600" o:gfxdata="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Ger51wAAAAgBAAAPAAAAAAAAAAEAIAAAACIAAABkcnMvZG93bnJl&#10;di54bWxQSwECFAAUAAAACACHTuJAj8mAfcUBAACBAwAADgAAAAAAAAABACAAAAAmAQAAZHJzL2Uy&#10;b0RvYy54bWxQSwUGAAAAAAYABgBZAQAAXQU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bookmarkStart w:id="14" w:name="DYST"/>
                            <w:bookmarkEnd w:id="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gridSpan w:val="3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"/>
                <w:szCs w:val="2"/>
                <w:lang w:val="en-US" w:eastAsia="zh-CN"/>
              </w:rPr>
            </w:pPr>
          </w:p>
        </w:tc>
        <w:tc>
          <w:tcPr>
            <w:tcW w:w="2693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exact"/>
        </w:trPr>
        <w:tc>
          <w:tcPr>
            <w:tcW w:w="382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gridSpan w:val="3"/>
            <w:vMerge w:val="restar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restar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restar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70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承包方(代表)姓名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bookmarkStart w:id="0" w:name="CBFMC"/>
            <w:bookmarkEnd w:id="0"/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[CBFMC]</w:t>
            </w:r>
          </w:p>
        </w:tc>
        <w:tc>
          <w:tcPr>
            <w:tcW w:w="2693" w:type="dxa"/>
            <w:gridSpan w:val="3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70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承包方编码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bookmarkStart w:id="1" w:name="CBFBM"/>
            <w:bookmarkEnd w:id="1"/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[CBFBM]</w:t>
            </w:r>
          </w:p>
        </w:tc>
        <w:tc>
          <w:tcPr>
            <w:tcW w:w="2693" w:type="dxa"/>
            <w:gridSpan w:val="3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70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承包地块总数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bookmarkStart w:id="2" w:name="CBDKZS"/>
            <w:bookmarkEnd w:id="2"/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[CBDKZS]</w:t>
            </w:r>
            <w:r>
              <w:rPr>
                <w:rFonts w:hint="eastAsia" w:ascii="宋体" w:hAnsi="宋体"/>
                <w:sz w:val="18"/>
                <w:szCs w:val="18"/>
              </w:rPr>
              <w:t>块</w:t>
            </w:r>
          </w:p>
        </w:tc>
        <w:tc>
          <w:tcPr>
            <w:tcW w:w="2693" w:type="dxa"/>
            <w:gridSpan w:val="3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1701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承包地块总面积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bookmarkStart w:id="3" w:name="CBDKZMJ"/>
            <w:bookmarkEnd w:id="3"/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[CBDKZMJ]</w:t>
            </w:r>
            <w:r>
              <w:rPr>
                <w:rFonts w:hint="eastAsia" w:ascii="宋体" w:hAnsi="宋体"/>
                <w:sz w:val="18"/>
                <w:szCs w:val="18"/>
              </w:rPr>
              <w:t>亩</w:t>
            </w:r>
          </w:p>
        </w:tc>
        <w:tc>
          <w:tcPr>
            <w:tcW w:w="2693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693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60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制图者：</w:t>
            </w:r>
            <w:bookmarkStart w:id="4" w:name="ZTZ"/>
            <w:bookmarkEnd w:id="4"/>
            <w:r>
              <w:rPr>
                <w:rFonts w:hint="eastAsia"/>
                <w:sz w:val="18"/>
                <w:szCs w:val="18"/>
                <w:lang w:val="en-US" w:eastAsia="zh-CN"/>
              </w:rPr>
              <w:t>[ZTZ]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gridSpan w:val="3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制图日期：</w:t>
            </w:r>
            <w:bookmarkStart w:id="5" w:name="ZTRQ"/>
            <w:bookmarkEnd w:id="5"/>
            <w:r>
              <w:rPr>
                <w:rFonts w:hint="eastAsia"/>
                <w:sz w:val="18"/>
                <w:szCs w:val="18"/>
                <w:lang w:val="en-US" w:eastAsia="zh-CN"/>
              </w:rPr>
              <w:t>[ZTRQ]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审核者：</w:t>
            </w:r>
            <w:bookmarkStart w:id="6" w:name="SHZ"/>
            <w:bookmarkEnd w:id="6"/>
            <w:r>
              <w:rPr>
                <w:rFonts w:hint="eastAsia"/>
                <w:sz w:val="15"/>
                <w:szCs w:val="15"/>
                <w:lang w:val="en-US" w:eastAsia="zh-CN"/>
              </w:rPr>
              <w:t>[SHZ]</w:t>
            </w: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审核日期：</w:t>
            </w:r>
            <w:bookmarkStart w:id="7" w:name="SHRQ"/>
            <w:bookmarkEnd w:id="7"/>
            <w:r>
              <w:rPr>
                <w:rFonts w:hint="eastAsia"/>
                <w:sz w:val="18"/>
                <w:szCs w:val="18"/>
                <w:lang w:val="en-US" w:eastAsia="zh-CN"/>
              </w:rPr>
              <w:t>[SHRQ]</w:t>
            </w:r>
          </w:p>
        </w:tc>
        <w:tc>
          <w:tcPr>
            <w:tcW w:w="3260" w:type="dxa"/>
            <w:gridSpan w:val="2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编制单位：</w:t>
            </w:r>
            <w:bookmarkStart w:id="8" w:name="BZDW"/>
            <w:bookmarkEnd w:id="8"/>
            <w:r>
              <w:rPr>
                <w:rFonts w:hint="eastAsia"/>
                <w:sz w:val="15"/>
                <w:szCs w:val="15"/>
                <w:lang w:val="en-US" w:eastAsia="zh-CN"/>
              </w:rPr>
              <w:t>[BZDW]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sz w:val="2"/>
          <w:szCs w:val="2"/>
        </w:rPr>
      </w:pPr>
    </w:p>
    <w:tbl>
      <w:tblPr>
        <w:tblStyle w:val="7"/>
        <w:tblW w:w="1190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1276"/>
        <w:gridCol w:w="1559"/>
        <w:gridCol w:w="142"/>
        <w:gridCol w:w="2268"/>
        <w:gridCol w:w="851"/>
        <w:gridCol w:w="2409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907" w:type="dxa"/>
            <w:gridSpan w:val="9"/>
            <w:shd w:val="clear" w:color="auto" w:fill="auto"/>
            <w:noWrap w:val="0"/>
            <w:vAlign w:val="top"/>
          </w:tcPr>
          <w:p>
            <w:pPr>
              <w:spacing w:line="32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黑体" w:eastAsia="黑体" w:cs="黑体"/>
                <w:kern w:val="0"/>
                <w:sz w:val="24"/>
                <w:szCs w:val="24"/>
              </w:rPr>
              <w:t>承包地块示意图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exact"/>
        </w:trPr>
        <w:tc>
          <w:tcPr>
            <w:tcW w:w="2835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977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976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exact"/>
        </w:trPr>
        <w:tc>
          <w:tcPr>
            <w:tcW w:w="2835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977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976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98" w:hRule="exact"/>
        </w:trPr>
        <w:tc>
          <w:tcPr>
            <w:tcW w:w="2835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3119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  <w:tc>
          <w:tcPr>
            <w:tcW w:w="2976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制图者：</w:t>
            </w:r>
            <w:bookmarkStart w:id="9" w:name="ZTZ1"/>
            <w:bookmarkEnd w:id="9"/>
            <w:r>
              <w:rPr>
                <w:rFonts w:hint="eastAsia"/>
                <w:sz w:val="15"/>
                <w:szCs w:val="15"/>
                <w:lang w:val="en-US" w:eastAsia="zh-CN"/>
              </w:rPr>
              <w:t>[ZTZ1]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制图日期：</w:t>
            </w:r>
            <w:bookmarkStart w:id="10" w:name="ZTRQ1"/>
            <w:bookmarkEnd w:id="10"/>
            <w:r>
              <w:rPr>
                <w:rFonts w:hint="eastAsia"/>
                <w:sz w:val="15"/>
                <w:szCs w:val="15"/>
                <w:lang w:val="en-US" w:eastAsia="zh-CN"/>
              </w:rPr>
              <w:t>[ZTRQ1]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审核者：</w:t>
            </w:r>
            <w:bookmarkStart w:id="11" w:name="SHZ1"/>
            <w:bookmarkEnd w:id="11"/>
            <w:r>
              <w:rPr>
                <w:rFonts w:hint="eastAsia"/>
                <w:sz w:val="15"/>
                <w:szCs w:val="15"/>
                <w:lang w:val="en-US" w:eastAsia="zh-CN"/>
              </w:rPr>
              <w:t>[SHZ1]</w:t>
            </w:r>
          </w:p>
        </w:tc>
        <w:tc>
          <w:tcPr>
            <w:tcW w:w="2410" w:type="dxa"/>
            <w:gridSpan w:val="2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审核日期：</w:t>
            </w:r>
            <w:bookmarkStart w:id="12" w:name="SHRQ1"/>
            <w:bookmarkEnd w:id="12"/>
            <w:r>
              <w:rPr>
                <w:rFonts w:hint="eastAsia"/>
                <w:sz w:val="15"/>
                <w:szCs w:val="15"/>
                <w:lang w:val="en-US" w:eastAsia="zh-CN"/>
              </w:rPr>
              <w:t>[SHRQ1]</w:t>
            </w:r>
          </w:p>
        </w:tc>
        <w:tc>
          <w:tcPr>
            <w:tcW w:w="3260" w:type="dxa"/>
            <w:gridSpan w:val="2"/>
            <w:tcBorders>
              <w:left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编制单位：</w:t>
            </w:r>
            <w:bookmarkStart w:id="13" w:name="BZDW1"/>
            <w:bookmarkEnd w:id="13"/>
            <w:r>
              <w:rPr>
                <w:rFonts w:hint="eastAsia"/>
                <w:sz w:val="15"/>
                <w:szCs w:val="15"/>
                <w:lang w:val="en-US" w:eastAsia="zh-CN"/>
              </w:rPr>
              <w:t>[BZDW1]</w:t>
            </w:r>
            <w:bookmarkStart w:id="15" w:name="_GoBack"/>
            <w:bookmarkEnd w:id="15"/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2"/>
          <w:szCs w:val="2"/>
        </w:rPr>
      </w:pPr>
    </w:p>
    <w:sectPr>
      <w:pgSz w:w="13041" w:h="8618" w:orient="landscape"/>
      <w:pgMar w:top="737" w:right="567" w:bottom="737" w:left="567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jVkNzk4OWYyMzYyNjEwNGNjZGFjY2QzZjMyYmEifQ=="/>
  </w:docVars>
  <w:rsids>
    <w:rsidRoot w:val="03810CD9"/>
    <w:rsid w:val="00026138"/>
    <w:rsid w:val="000279B8"/>
    <w:rsid w:val="00037524"/>
    <w:rsid w:val="0006236B"/>
    <w:rsid w:val="000A7596"/>
    <w:rsid w:val="000E4314"/>
    <w:rsid w:val="000E4B93"/>
    <w:rsid w:val="00142C40"/>
    <w:rsid w:val="0016642F"/>
    <w:rsid w:val="001915B0"/>
    <w:rsid w:val="001E2704"/>
    <w:rsid w:val="0020366C"/>
    <w:rsid w:val="00216EC5"/>
    <w:rsid w:val="0023209C"/>
    <w:rsid w:val="00232BC4"/>
    <w:rsid w:val="00270346"/>
    <w:rsid w:val="00286F84"/>
    <w:rsid w:val="002C0F93"/>
    <w:rsid w:val="002C3F6C"/>
    <w:rsid w:val="002E242B"/>
    <w:rsid w:val="0030243A"/>
    <w:rsid w:val="00322321"/>
    <w:rsid w:val="00341EFA"/>
    <w:rsid w:val="0035718C"/>
    <w:rsid w:val="0039462B"/>
    <w:rsid w:val="003A3A71"/>
    <w:rsid w:val="003B2B96"/>
    <w:rsid w:val="003D6DB8"/>
    <w:rsid w:val="003E1364"/>
    <w:rsid w:val="003E65E2"/>
    <w:rsid w:val="00411711"/>
    <w:rsid w:val="004311D2"/>
    <w:rsid w:val="00463DCE"/>
    <w:rsid w:val="00482B27"/>
    <w:rsid w:val="004969AC"/>
    <w:rsid w:val="004A498B"/>
    <w:rsid w:val="0054055A"/>
    <w:rsid w:val="00541FB8"/>
    <w:rsid w:val="0055632F"/>
    <w:rsid w:val="00561718"/>
    <w:rsid w:val="0057758E"/>
    <w:rsid w:val="005F1697"/>
    <w:rsid w:val="005F6437"/>
    <w:rsid w:val="00620D7E"/>
    <w:rsid w:val="006262C6"/>
    <w:rsid w:val="006303B9"/>
    <w:rsid w:val="006360AD"/>
    <w:rsid w:val="00670A1D"/>
    <w:rsid w:val="0067552A"/>
    <w:rsid w:val="006C304A"/>
    <w:rsid w:val="006D3075"/>
    <w:rsid w:val="006D3870"/>
    <w:rsid w:val="007247C3"/>
    <w:rsid w:val="00743E4B"/>
    <w:rsid w:val="00752E60"/>
    <w:rsid w:val="00761683"/>
    <w:rsid w:val="007747AF"/>
    <w:rsid w:val="0079295E"/>
    <w:rsid w:val="007D5CB9"/>
    <w:rsid w:val="007E0E80"/>
    <w:rsid w:val="007F58EB"/>
    <w:rsid w:val="00800E34"/>
    <w:rsid w:val="00807C14"/>
    <w:rsid w:val="008164D2"/>
    <w:rsid w:val="008253E6"/>
    <w:rsid w:val="00833462"/>
    <w:rsid w:val="00847EFB"/>
    <w:rsid w:val="00862682"/>
    <w:rsid w:val="00894177"/>
    <w:rsid w:val="008C20D2"/>
    <w:rsid w:val="008C5E15"/>
    <w:rsid w:val="00900C13"/>
    <w:rsid w:val="009065D7"/>
    <w:rsid w:val="00910CBC"/>
    <w:rsid w:val="00916398"/>
    <w:rsid w:val="0093029F"/>
    <w:rsid w:val="00933521"/>
    <w:rsid w:val="00934223"/>
    <w:rsid w:val="009535C7"/>
    <w:rsid w:val="0096470D"/>
    <w:rsid w:val="00966879"/>
    <w:rsid w:val="009760EE"/>
    <w:rsid w:val="009B1056"/>
    <w:rsid w:val="009F31B1"/>
    <w:rsid w:val="009F78CC"/>
    <w:rsid w:val="00A12DCF"/>
    <w:rsid w:val="00A21F3A"/>
    <w:rsid w:val="00A2644F"/>
    <w:rsid w:val="00A337EA"/>
    <w:rsid w:val="00A3636E"/>
    <w:rsid w:val="00A675DD"/>
    <w:rsid w:val="00A71062"/>
    <w:rsid w:val="00A970D9"/>
    <w:rsid w:val="00AB741A"/>
    <w:rsid w:val="00AD6C96"/>
    <w:rsid w:val="00AF7199"/>
    <w:rsid w:val="00B630BD"/>
    <w:rsid w:val="00B768A9"/>
    <w:rsid w:val="00B87B30"/>
    <w:rsid w:val="00B921A8"/>
    <w:rsid w:val="00BD37D9"/>
    <w:rsid w:val="00BE7165"/>
    <w:rsid w:val="00C31E40"/>
    <w:rsid w:val="00CB7A3C"/>
    <w:rsid w:val="00CF0BD2"/>
    <w:rsid w:val="00D03C1F"/>
    <w:rsid w:val="00D0520B"/>
    <w:rsid w:val="00D20052"/>
    <w:rsid w:val="00D455B7"/>
    <w:rsid w:val="00D547B8"/>
    <w:rsid w:val="00D61B45"/>
    <w:rsid w:val="00D71A9E"/>
    <w:rsid w:val="00D825C7"/>
    <w:rsid w:val="00DC7369"/>
    <w:rsid w:val="00E2171D"/>
    <w:rsid w:val="00E45CA6"/>
    <w:rsid w:val="00E63672"/>
    <w:rsid w:val="00E72945"/>
    <w:rsid w:val="00E73A2A"/>
    <w:rsid w:val="00E81F38"/>
    <w:rsid w:val="00EB3BA7"/>
    <w:rsid w:val="00EB4739"/>
    <w:rsid w:val="00EE0C59"/>
    <w:rsid w:val="00F02FFB"/>
    <w:rsid w:val="00F3688B"/>
    <w:rsid w:val="00F50491"/>
    <w:rsid w:val="00F50790"/>
    <w:rsid w:val="00F57FB0"/>
    <w:rsid w:val="00F76A21"/>
    <w:rsid w:val="00FB0FC6"/>
    <w:rsid w:val="00FB435A"/>
    <w:rsid w:val="03810CD9"/>
    <w:rsid w:val="11BC7CA3"/>
    <w:rsid w:val="23F67DDB"/>
    <w:rsid w:val="34D735DC"/>
    <w:rsid w:val="3A0F6D3A"/>
    <w:rsid w:val="3F054CD9"/>
    <w:rsid w:val="44A62FD7"/>
    <w:rsid w:val="58433FB5"/>
    <w:rsid w:val="63317930"/>
    <w:rsid w:val="6AA11D4B"/>
    <w:rsid w:val="74323646"/>
    <w:rsid w:val="7B5628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Char"/>
    <w:link w:val="4"/>
    <w:qFormat/>
    <w:uiPriority w:val="99"/>
    <w:rPr>
      <w:kern w:val="2"/>
      <w:sz w:val="18"/>
      <w:szCs w:val="18"/>
    </w:rPr>
  </w:style>
  <w:style w:type="character" w:customStyle="1" w:styleId="13">
    <w:name w:val="批注框文本 Char"/>
    <w:link w:val="3"/>
    <w:semiHidden/>
    <w:qFormat/>
    <w:uiPriority w:val="99"/>
    <w:rPr>
      <w:kern w:val="2"/>
      <w:sz w:val="18"/>
      <w:szCs w:val="18"/>
    </w:rPr>
  </w:style>
  <w:style w:type="character" w:customStyle="1" w:styleId="14">
    <w:name w:val="批注文字 Char"/>
    <w:link w:val="2"/>
    <w:semiHidden/>
    <w:qFormat/>
    <w:uiPriority w:val="99"/>
    <w:rPr>
      <w:kern w:val="2"/>
      <w:sz w:val="21"/>
      <w:szCs w:val="22"/>
    </w:rPr>
  </w:style>
  <w:style w:type="character" w:customStyle="1" w:styleId="15">
    <w:name w:val="批注主题 Char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Projects\sii\business\SII.DataGoven\SkiaSketchMap\SketchMapConsole\bin\Debug\net6.0\data\Template\&#20892;&#26449;&#22303;&#22320;&#25215;&#21253;&#32463;&#33829;&#26435;&#25215;&#21253;&#22320;&#22359;&#31034;&#24847;&#222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农村土地承包经营权承包地块示意图.dot</Template>
  <Pages>2</Pages>
  <Words>100</Words>
  <Characters>161</Characters>
  <Lines>1</Lines>
  <Paragraphs>1</Paragraphs>
  <TotalTime>5</TotalTime>
  <ScaleCrop>false</ScaleCrop>
  <LinksUpToDate>false</LinksUpToDate>
  <CharactersWithSpaces>163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2023-03-15T02:49:00Z</dcterms:created>
  <dc:creator>颜学铭</dc:creator>
  <cp:lastModifiedBy>颜学铭</cp:lastModifiedBy>
  <dcterms:modified xsi:type="dcterms:W3CDTF">2023-03-15T05:34:12Z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2865C8CC69CA434D8A6203573CDAE8E4</vt:lpwstr>
  </property>
  <property fmtid="{D5CDD505-2E9C-101B-9397-08002B2CF9AE}" pid="3" name="KSOProductBuildVer">
    <vt:lpwstr>2052-11.1.0.13703</vt:lpwstr>
  </property>
</Properties>
</file>